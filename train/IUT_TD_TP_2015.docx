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47046" w:rsidRPr="00703848" w:rsidRDefault="0064704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47046" w:rsidRPr="00703848" w:rsidRDefault="0064704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47046" w:rsidRPr="00703848" w:rsidRDefault="0064704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47046" w:rsidRPr="00703848" w:rsidRDefault="0064704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7046" w:rsidRDefault="0064704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47046" w:rsidRDefault="00647046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47046" w:rsidRDefault="0064704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47046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7046" w:rsidRPr="00260206" w:rsidRDefault="0064704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7046" w:rsidRPr="00260206" w:rsidRDefault="0064704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7046" w:rsidRPr="00260206" w:rsidRDefault="0064704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7046" w:rsidRPr="00260206" w:rsidRDefault="0064704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4704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7046" w:rsidRPr="00260206" w:rsidRDefault="0064704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Assous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7046" w:rsidRPr="00260206" w:rsidRDefault="006470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7046" w:rsidRPr="00260206" w:rsidRDefault="006470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hakim.assous@u-psud.fr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7046" w:rsidRPr="00260206" w:rsidRDefault="006470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64704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7046" w:rsidRPr="00260206" w:rsidRDefault="0064704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7046" w:rsidRPr="00260206" w:rsidRDefault="006470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Junhui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7046" w:rsidRPr="00260206" w:rsidRDefault="006470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jun-hui.li@u-psud.fr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7046" w:rsidRPr="00260206" w:rsidRDefault="006470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647046" w:rsidRDefault="006470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7046" w:rsidRDefault="006470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7046" w:rsidRDefault="006470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7046" w:rsidRDefault="006470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7046" w:rsidRPr="007A11AB" w:rsidRDefault="006470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47046" w:rsidRDefault="0064704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47046" w:rsidRDefault="00647046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47046" w:rsidRDefault="0064704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47046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7046" w:rsidRPr="00260206" w:rsidRDefault="0064704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7046" w:rsidRPr="00260206" w:rsidRDefault="0064704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7046" w:rsidRPr="00260206" w:rsidRDefault="0064704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7046" w:rsidRPr="00260206" w:rsidRDefault="0064704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4704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7046" w:rsidRPr="00260206" w:rsidRDefault="0064704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Assous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7046" w:rsidRPr="00260206" w:rsidRDefault="006470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7046" w:rsidRPr="00260206" w:rsidRDefault="006470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hakim.assous@u-psud.fr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7046" w:rsidRPr="00260206" w:rsidRDefault="006470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64704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7046" w:rsidRPr="00260206" w:rsidRDefault="0064704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7046" w:rsidRPr="00260206" w:rsidRDefault="006470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Junhui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7046" w:rsidRPr="00260206" w:rsidRDefault="006470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jun-hui.li@u-psud.fr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7046" w:rsidRPr="00260206" w:rsidRDefault="006470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647046" w:rsidRDefault="006470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7046" w:rsidRDefault="006470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7046" w:rsidRDefault="006470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7046" w:rsidRDefault="006470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7046" w:rsidRPr="007A11AB" w:rsidRDefault="006470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70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046" w:rsidRDefault="00647046" w:rsidP="009B5C10">
                            <w:pPr>
                              <w:jc w:val="center"/>
                            </w:pPr>
                          </w:p>
                          <w:p w:rsidR="00647046" w:rsidRDefault="0064704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47046" w:rsidRDefault="00647046" w:rsidP="009B5C10">
                      <w:pPr>
                        <w:jc w:val="center"/>
                      </w:pPr>
                    </w:p>
                    <w:p w:rsidR="00647046" w:rsidRDefault="0064704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C51F1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C51F1F">
        <w:rPr>
          <w:b/>
          <w:i/>
          <w:lang w:val="en-US"/>
        </w:rPr>
        <w:t>JOptionPane</w:t>
      </w:r>
      <w:proofErr w:type="spellEnd"/>
      <w:r w:rsidRPr="00C51F1F">
        <w:rPr>
          <w:b/>
          <w:i/>
          <w:lang w:val="en-US"/>
        </w:rPr>
        <w:t> </w:t>
      </w:r>
      <w:r w:rsidRPr="00C51F1F">
        <w:rPr>
          <w:lang w:val="en-US"/>
        </w:rPr>
        <w:t xml:space="preserve">: </w:t>
      </w:r>
      <w:hyperlink r:id="rId17" w:history="1">
        <w:r w:rsidRPr="00C51F1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C51F1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C51F1F" w:rsidRDefault="00C51F1F" w:rsidP="00C51F1F">
      <w:r>
        <w:t xml:space="preserve">Mise en place de l’arborescence attendue via </w:t>
      </w:r>
      <w:proofErr w:type="spellStart"/>
      <w:r>
        <w:t>GitHub</w:t>
      </w:r>
      <w:proofErr w:type="spellEnd"/>
    </w:p>
    <w:p w:rsidR="00C51F1F" w:rsidRDefault="00C51F1F" w:rsidP="00C51F1F">
      <w:r>
        <w:t>Définition des méthodes contenues dans les interfaces</w:t>
      </w:r>
    </w:p>
    <w:p w:rsidR="00C51F1F" w:rsidRDefault="00C51F1F" w:rsidP="00C51F1F">
      <w:r>
        <w:t>Définition des attributs et méthodes dans les classes abstraites</w:t>
      </w:r>
    </w:p>
    <w:p w:rsidR="00C51F1F" w:rsidRDefault="00C51F1F" w:rsidP="00C51F1F">
      <w:r>
        <w:t xml:space="preserve">Distinction des erreurs via </w:t>
      </w:r>
      <w:proofErr w:type="spellStart"/>
      <w:proofErr w:type="gramStart"/>
      <w:r>
        <w:t>newMessage</w:t>
      </w:r>
      <w:proofErr w:type="spellEnd"/>
      <w:r>
        <w:t>(</w:t>
      </w:r>
      <w:proofErr w:type="gramEnd"/>
      <w:r>
        <w:t xml:space="preserve">) redéfini par </w:t>
      </w:r>
      <w:proofErr w:type="spellStart"/>
      <w:r>
        <w:t>fireMessag</w:t>
      </w:r>
      <w:proofErr w:type="spellEnd"/>
      <w:r>
        <w:t>()</w:t>
      </w:r>
    </w:p>
    <w:p w:rsidR="00C51F1F" w:rsidRDefault="00C51F1F" w:rsidP="00C51F1F">
      <w:r>
        <w:t>Définition des classes en fonction des interfaces et des classes abstraites créées précédemment</w:t>
      </w:r>
    </w:p>
    <w:p w:rsidR="00C51F1F" w:rsidRPr="00C51F1F" w:rsidRDefault="00C51F1F" w:rsidP="00C51F1F"/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C51F1F" w:rsidRDefault="00C51F1F" w:rsidP="00C51F1F"/>
    <w:p w:rsidR="00C51F1F" w:rsidRDefault="00C51F1F" w:rsidP="00C51F1F">
      <w:r>
        <w:t xml:space="preserve">Dans la méthode </w:t>
      </w:r>
      <w:proofErr w:type="spellStart"/>
      <w:r w:rsidR="00117B09">
        <w:t>new</w:t>
      </w:r>
      <w:r>
        <w:t>Message</w:t>
      </w:r>
      <w:proofErr w:type="spellEnd"/>
      <w:r>
        <w:t xml:space="preserve">() l’attribut </w:t>
      </w:r>
      <w:proofErr w:type="spellStart"/>
      <w:r>
        <w:t>level</w:t>
      </w:r>
      <w:proofErr w:type="spellEnd"/>
      <w:r>
        <w:t xml:space="preserve"> était absent, il fallait le rajouter nous-mêmes</w:t>
      </w:r>
    </w:p>
    <w:p w:rsidR="00C51F1F" w:rsidRDefault="00C51F1F" w:rsidP="00C51F1F">
      <w:r>
        <w:t xml:space="preserve">Pour afficher et créer la fenêtre, il faut utiliser </w:t>
      </w:r>
      <w:proofErr w:type="spellStart"/>
      <w:r>
        <w:t>JOptionPanel</w:t>
      </w:r>
      <w:proofErr w:type="spellEnd"/>
      <w:r>
        <w:t>, nous avons dû chercher sur Internet son fonctionneme</w:t>
      </w:r>
      <w:r w:rsidR="003E7ACA">
        <w:t>nt et réutiliser du code provena</w:t>
      </w:r>
      <w:r>
        <w:t>nt d’internet (la source est précisé dans le code)</w:t>
      </w:r>
    </w:p>
    <w:p w:rsidR="00C51F1F" w:rsidRPr="00C51F1F" w:rsidRDefault="00C51F1F" w:rsidP="00C51F1F">
      <w:r>
        <w:t>Nous avons eu un problème au niveau des packages qui s’actualisait mal pour notre package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  <w:r w:rsidR="00C51F1F">
        <w:rPr>
          <w:noProof/>
        </w:rPr>
        <w:lastRenderedPageBreak/>
        <w:tab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647046" w:rsidRDefault="00647046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647046" w:rsidRDefault="001D0CCB" w:rsidP="00647046">
      <w:pPr>
        <w:pStyle w:val="Titre3"/>
      </w:pPr>
      <w:bookmarkStart w:id="21" w:name="_Toc430965374"/>
      <w:r>
        <w:t>Description des travaux</w:t>
      </w:r>
      <w:bookmarkEnd w:id="21"/>
    </w:p>
    <w:p w:rsidR="00647046" w:rsidRPr="00647046" w:rsidRDefault="00647046" w:rsidP="00647046"/>
    <w:p w:rsidR="001D0CCB" w:rsidRDefault="00647046" w:rsidP="00647046">
      <w:r>
        <w:t xml:space="preserve">Nous avons complété la classe </w:t>
      </w:r>
      <w:proofErr w:type="spellStart"/>
      <w:r>
        <w:t>ApplicationSession</w:t>
      </w:r>
      <w:proofErr w:type="spellEnd"/>
    </w:p>
    <w:p w:rsidR="00647046" w:rsidRDefault="00647046" w:rsidP="00647046">
      <w:r>
        <w:t xml:space="preserve">Nous avons trouvées et corrigées les erreurs </w:t>
      </w:r>
    </w:p>
    <w:p w:rsidR="00A92F30" w:rsidRDefault="00A92F30" w:rsidP="00647046">
      <w:r>
        <w:t>Nous avons fait en sorte que les la langue soit dépendante de local (de la langue de l’ordinateur)</w:t>
      </w:r>
      <w:bookmarkStart w:id="22" w:name="_GoBack"/>
      <w:bookmarkEnd w:id="22"/>
    </w:p>
    <w:p w:rsidR="00647046" w:rsidRDefault="00647046" w:rsidP="00647046"/>
    <w:p w:rsidR="00647046" w:rsidRDefault="00647046" w:rsidP="00647046"/>
    <w:p w:rsidR="001D0CCB" w:rsidRDefault="001D0CCB" w:rsidP="001D0CCB">
      <w:pPr>
        <w:pStyle w:val="Titre3"/>
      </w:pPr>
      <w:bookmarkStart w:id="23" w:name="_Toc430965375"/>
      <w:r>
        <w:lastRenderedPageBreak/>
        <w:t>Difficultés rencontrées</w:t>
      </w:r>
      <w:bookmarkEnd w:id="23"/>
    </w:p>
    <w:p w:rsidR="001D0CCB" w:rsidRPr="001D0CCB" w:rsidRDefault="001D0CCB" w:rsidP="001D0CCB"/>
    <w:p w:rsidR="00260206" w:rsidRDefault="00A92F30" w:rsidP="00260206">
      <w:r>
        <w:t xml:space="preserve">Nous avons eu du mal à trouver l’erreur dans la classe </w:t>
      </w:r>
      <w:proofErr w:type="spellStart"/>
      <w:r>
        <w:t>WeekPanel</w:t>
      </w:r>
      <w:proofErr w:type="spellEnd"/>
      <w:r>
        <w:t xml:space="preserve"> malgré l’aide du débogueur.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C51F1F" w:rsidRDefault="003D3155" w:rsidP="009153A9">
      <w:pPr>
        <w:rPr>
          <w:lang w:val="en-US"/>
        </w:rPr>
      </w:pPr>
      <w:proofErr w:type="gramStart"/>
      <w:r w:rsidRPr="00C51F1F">
        <w:rPr>
          <w:b/>
          <w:lang w:val="en-US"/>
        </w:rPr>
        <w:t>Spinner :</w:t>
      </w:r>
      <w:proofErr w:type="gramEnd"/>
      <w:r w:rsidRPr="00C51F1F">
        <w:rPr>
          <w:lang w:val="en-US"/>
        </w:rPr>
        <w:t xml:space="preserve"> </w:t>
      </w:r>
      <w:hyperlink r:id="rId25" w:history="1">
        <w:r w:rsidR="00234EA6" w:rsidRPr="00C51F1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C51F1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C51F1F" w:rsidRDefault="009907F1" w:rsidP="009907F1">
      <w:pPr>
        <w:pStyle w:val="Titre2"/>
        <w:rPr>
          <w:noProof/>
          <w:lang w:val="en-US"/>
        </w:rPr>
      </w:pPr>
      <w:r w:rsidRPr="00C51F1F">
        <w:rPr>
          <w:noProof/>
          <w:lang w:val="en-US"/>
        </w:rPr>
        <w:t>Aide</w:t>
      </w:r>
    </w:p>
    <w:p w:rsidR="009907F1" w:rsidRPr="00C51F1F" w:rsidRDefault="009907F1" w:rsidP="009907F1">
      <w:pPr>
        <w:rPr>
          <w:lang w:val="en-US"/>
        </w:rPr>
      </w:pPr>
      <w:proofErr w:type="spellStart"/>
      <w:proofErr w:type="gramStart"/>
      <w:r w:rsidRPr="00C51F1F">
        <w:rPr>
          <w:b/>
          <w:i/>
          <w:lang w:val="en-US"/>
        </w:rPr>
        <w:t>Shoutbox</w:t>
      </w:r>
      <w:proofErr w:type="spellEnd"/>
      <w:r w:rsidRPr="00C51F1F">
        <w:rPr>
          <w:lang w:val="en-US"/>
        </w:rPr>
        <w:t> :</w:t>
      </w:r>
      <w:proofErr w:type="gramEnd"/>
      <w:r w:rsidRPr="00C51F1F">
        <w:rPr>
          <w:lang w:val="en-US"/>
        </w:rPr>
        <w:t xml:space="preserve"> </w:t>
      </w:r>
      <w:hyperlink r:id="rId28" w:history="1">
        <w:r w:rsidRPr="00C51F1F">
          <w:rPr>
            <w:rStyle w:val="Lienhypertexte"/>
            <w:lang w:val="en-US"/>
          </w:rPr>
          <w:t>https://fr.wikipedia.org/wiki/Shoutbox</w:t>
        </w:r>
      </w:hyperlink>
    </w:p>
    <w:p w:rsidR="009907F1" w:rsidRPr="00C51F1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046" w:rsidRDefault="00647046" w:rsidP="006651C9">
      <w:r>
        <w:separator/>
      </w:r>
    </w:p>
  </w:endnote>
  <w:endnote w:type="continuationSeparator" w:id="0">
    <w:p w:rsidR="00647046" w:rsidRDefault="0064704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046" w:rsidRDefault="00647046" w:rsidP="006651C9">
      <w:r>
        <w:separator/>
      </w:r>
    </w:p>
  </w:footnote>
  <w:footnote w:type="continuationSeparator" w:id="0">
    <w:p w:rsidR="00647046" w:rsidRDefault="0064704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647046" w:rsidRDefault="0064704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7046" w:rsidRDefault="0064704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92F30" w:rsidRPr="00A92F30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47046" w:rsidRDefault="0064704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92F30" w:rsidRPr="00A92F30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47046" w:rsidRDefault="0064704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17B09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E7ACA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47046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92F30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1F1F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5437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037AA-B787-4283-B05A-D727CB19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3112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